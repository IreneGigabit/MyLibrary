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0B" w:rsidRPr="00AA120B" w:rsidRDefault="00AA120B" w:rsidP="00AA120B">
      <w:pPr>
        <w:pStyle w:val="a9"/>
        <w:snapToGrid/>
        <w:rPr>
          <w:rFonts w:ascii="新細明體" w:hAnsi="新細明體"/>
          <w:sz w:val="24"/>
          <w:szCs w:val="24"/>
        </w:rPr>
      </w:pPr>
    </w:p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592ADA" w:rsidRPr="00B462F2" w:rsidRDefault="00592ADA" w:rsidP="00592ADA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lastRenderedPageBreak/>
        <w:t>【基本資料】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>【個人資料】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【申請人】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【國籍】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【身分種類】　　　　自然人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法人公司機關學校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商號行號工廠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【選定代表人】　　　是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【居住國】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【代表人中文姓名】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【代表人英文姓名】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【法定代理人中文姓名】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【代理人】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【送達代收人】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>【授權轉帳用戶】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【扣繳帳號末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5碼】　　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【用戶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ID】　　　　　　</w:t>
      </w:r>
    </w:p>
    <w:p w:rsidR="00106A16" w:rsidRPr="00B462F2" w:rsidRDefault="00106A16" w:rsidP="00106A16">
      <w:pPr>
        <w:pStyle w:val="p0"/>
        <w:autoSpaceDN w:val="0"/>
        <w:spacing w:line="360" w:lineRule="atLeast"/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【收據種類】　　　　　電子</w:t>
      </w:r>
      <w:r w:rsidRPr="00B37AB3">
        <w:rPr>
          <w:rFonts w:ascii="新細明體" w:hAnsi="新細明體"/>
          <w:color w:val="000000"/>
          <w:sz w:val="24"/>
          <w:szCs w:val="24"/>
        </w:rPr>
        <w:t>/紙本</w:t>
      </w:r>
    </w:p>
    <w:p w:rsidR="000824DA" w:rsidRPr="00106A16" w:rsidRDefault="000824DA">
      <w:pPr>
        <w:pStyle w:val="a9"/>
        <w:snapToGrid/>
      </w:pPr>
    </w:p>
    <w:sectPr w:rsidR="000824DA" w:rsidRPr="00106A16" w:rsidSect="00F34F37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047" w:rsidRDefault="00C30047">
      <w:r>
        <w:separator/>
      </w:r>
    </w:p>
  </w:endnote>
  <w:endnote w:type="continuationSeparator" w:id="1">
    <w:p w:rsidR="00C30047" w:rsidRDefault="00C30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hint="eastAsia"/>
      </w:rPr>
      <w:alias w:val="foot1"/>
      <w:tag w:val="foot1"/>
      <w:id w:val="1109308079"/>
      <w:placeholder>
        <w:docPart w:val="DefaultPlaceholder_22675703"/>
      </w:placeholder>
    </w:sdtPr>
    <w:sdtContent>
      <w:p w:rsidR="00592ADA" w:rsidRDefault="00592ADA" w:rsidP="00592ADA">
        <w:pPr>
          <w:pStyle w:val="a9"/>
          <w:jc w:val="center"/>
        </w:pPr>
        <w:r>
          <w:rPr>
            <w:rFonts w:hint="eastAsia"/>
          </w:rPr>
          <w:t>第</w:t>
        </w:r>
        <w:fldSimple w:instr=" PAGE   \* MERGEFORMAT ">
          <w:r w:rsidR="006C4756">
            <w:rPr>
              <w:noProof/>
            </w:rPr>
            <w:t>1</w:t>
          </w:r>
        </w:fldSimple>
        <w:r>
          <w:rPr>
            <w:rFonts w:hint="eastAsia"/>
          </w:rPr>
          <w:t>頁，共</w:t>
        </w:r>
        <w:fldSimple w:instr=" SECTIONPAGES  \* MERGEFORMAT ">
          <w:r w:rsidR="006C4756">
            <w:rPr>
              <w:noProof/>
            </w:rPr>
            <w:t>1</w:t>
          </w:r>
        </w:fldSimple>
        <w:r>
          <w:rPr>
            <w:rFonts w:hint="eastAsia"/>
          </w:rPr>
          <w:t>頁</w:t>
        </w:r>
        <w:r>
          <w:rPr>
            <w:rFonts w:hint="eastAsia"/>
          </w:rPr>
          <w:t>(</w:t>
        </w:r>
        <w:r w:rsidRPr="00592ADA">
          <w:rPr>
            <w:rFonts w:hint="eastAsia"/>
          </w:rPr>
          <w:t>商標註冊申請書</w:t>
        </w:r>
        <w:r>
          <w:rPr>
            <w:rFonts w:hint="eastAsia"/>
          </w:rPr>
          <w:t>)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6C4756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6C4756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047" w:rsidRDefault="00C30047">
      <w:r>
        <w:separator/>
      </w:r>
    </w:p>
  </w:footnote>
  <w:footnote w:type="continuationSeparator" w:id="1">
    <w:p w:rsidR="00C30047" w:rsidRDefault="00C30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824DA"/>
    <w:rsid w:val="000C2FBA"/>
    <w:rsid w:val="000E7793"/>
    <w:rsid w:val="00106A16"/>
    <w:rsid w:val="00351D5A"/>
    <w:rsid w:val="00352F9B"/>
    <w:rsid w:val="00360D77"/>
    <w:rsid w:val="00592ADA"/>
    <w:rsid w:val="006C4756"/>
    <w:rsid w:val="006D4CE1"/>
    <w:rsid w:val="0074606A"/>
    <w:rsid w:val="008E5167"/>
    <w:rsid w:val="008F3290"/>
    <w:rsid w:val="009659ED"/>
    <w:rsid w:val="009B7625"/>
    <w:rsid w:val="00A31F9A"/>
    <w:rsid w:val="00AA120B"/>
    <w:rsid w:val="00B462F2"/>
    <w:rsid w:val="00B73BDE"/>
    <w:rsid w:val="00BC50F6"/>
    <w:rsid w:val="00C30047"/>
    <w:rsid w:val="00C825D7"/>
    <w:rsid w:val="00CF3A37"/>
    <w:rsid w:val="00DE5FD6"/>
    <w:rsid w:val="00E251B4"/>
    <w:rsid w:val="00E739AD"/>
    <w:rsid w:val="00F034C4"/>
    <w:rsid w:val="00F34F37"/>
    <w:rsid w:val="00FB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C2FBA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0C2FBA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0C2FBA"/>
  </w:style>
  <w:style w:type="character" w:customStyle="1" w:styleId="a6">
    <w:name w:val="註解文字 字元"/>
    <w:link w:val="a5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0C2FBA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0C2FBA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0C2FBA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0C2FBA"/>
  </w:style>
  <w:style w:type="paragraph" w:styleId="ab">
    <w:name w:val="caption"/>
    <w:basedOn w:val="a"/>
    <w:uiPriority w:val="35"/>
    <w:qFormat/>
    <w:rsid w:val="000C2FBA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0C2FBA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0C2FBA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0C2FBA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0C2FBA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0C2FBA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0C2FBA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0C2FBA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0C2FBA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0C2FBA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0C2FBA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0C2FBA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0C2FBA"/>
    <w:pPr>
      <w:ind w:left="480"/>
    </w:pPr>
  </w:style>
  <w:style w:type="paragraph" w:customStyle="1" w:styleId="msochpdefault">
    <w:name w:val="msochpdefault"/>
    <w:basedOn w:val="a"/>
    <w:rsid w:val="000C2FBA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E739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B485FCC-034E-44B9-8B29-9FEBA27821D7}"/>
      </w:docPartPr>
      <w:docPartBody>
        <w:p w:rsidR="00AA6AEF" w:rsidRDefault="00A05007">
          <w:r w:rsidRPr="003718D3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007"/>
    <w:rsid w:val="007974B9"/>
    <w:rsid w:val="009B18C0"/>
    <w:rsid w:val="00A05007"/>
    <w:rsid w:val="00AA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A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00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1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iToy</cp:lastModifiedBy>
  <cp:revision>2</cp:revision>
  <dcterms:created xsi:type="dcterms:W3CDTF">2018-01-13T03:09:00Z</dcterms:created>
  <dcterms:modified xsi:type="dcterms:W3CDTF">2018-01-13T03:09:00Z</dcterms:modified>
</cp:coreProperties>
</file>
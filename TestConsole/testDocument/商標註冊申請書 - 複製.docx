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hint="eastAsia" w:ascii="新細明體" w:hAnsi="新細明體"/>
          <w:sz w:val="44"/>
          <w:szCs w:val="44"/>
        </w:rPr>
        <w:t>【商標註冊申請書】</w:t>
      </w:r>
    </w:p>
    <w:p/>
    <w:p w:rsidR="00576A6F" w:rsidRDefault="00576A6F">
      <w:pPr>
        <w:snapToGrid w:val="0"/>
        <w:spacing w:line="288" w:lineRule="auto"/>
      </w:pPr>
      <w:r>
        <w:rPr>
          <w:rFonts w:hint="eastAsia" w:ascii="新細明體" w:hAnsi="新細明體"/>
          <w:color w:val="000000"/>
        </w:rPr>
        <w:t xml:space="preserve">【案由】　　　　　　　　　　　</w:t>
      </w:r>
      <w:r>
        <w:rPr>
          <w:color w:val="000000"/>
        </w:rPr>
        <w:t>A</w:t>
      </w:r>
    </w:p>
    <w:p w:rsidR="00576A6F" w:rsidRDefault="00576A6F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【事務所或申請人案件編號】　　</w:t>
      </w:r>
      <w:bookmarkStart w:name="seq_no" w:id="0"/>
      <w:r>
        <w:rPr>
          <w:rFonts w:hint="eastAsia" w:ascii="新細明體" w:hAnsi="新細明體"/>
          <w:sz w:val="24"/>
          <w:szCs w:val="24"/>
        </w:rPr>
        <w:t>NT-332838</w:t>
      </w:r>
      <w:bookmarkEnd w:id="0"/>
    </w:p>
    <w:p w:rsidR="00576A6F" w:rsidRDefault="00576A6F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 xml:space="preserve">【商標名稱】　　　　　　　　　</w:t>
      </w:r>
    </w:p>
    <w:p w:rsidR="00576A6F" w:rsidRDefault="00576A6F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>【商標圖樣顏色】　　　　　　　墨色</w:t>
      </w:r>
      <w:r>
        <w:rPr>
          <w:sz w:val="24"/>
          <w:szCs w:val="24"/>
        </w:rPr>
        <w:t>/</w:t>
      </w:r>
      <w:r>
        <w:rPr>
          <w:rFonts w:hint="eastAsia" w:ascii="新細明體" w:hAnsi="新細明體"/>
          <w:sz w:val="24"/>
          <w:szCs w:val="24"/>
        </w:rPr>
        <w:t>彩色</w:t>
      </w:r>
    </w:p>
    <w:p w:rsidR="00E251B4" w:rsidRDefault="00576A6F">
      <w:pPr>
        <w:pStyle w:val="a9"/>
        <w:snapToGrid/>
      </w:pPr>
      <w:r>
        <w:rPr>
          <w:rFonts w:hint="eastAsia" w:ascii="新細明體" w:hAnsi="新細明體"/>
          <w:sz w:val="24"/>
          <w:szCs w:val="24"/>
        </w:rPr>
        <w:t>【商標圖樣】</w:t>
      </w:r>
    </w:p>
    <w:p/>
    <w:p>
      <w:r>
        <w:br w:type="page"/>
      </w:r>
    </w:p>
    <w:sectPr w:rsidR="00AA120B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2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7F0" w:rsidRDefault="00AF27F0">
      <w:r>
        <w:separator/>
      </w:r>
    </w:p>
  </w:endnote>
  <w:endnote w:type="continuationSeparator" w:id="1">
    <w:p w:rsidR="00AF27F0" w:rsidRDefault="00AF27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576A6F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576A6F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F37" w:rsidRDefault="000824DA" w:rsidP="00F34F37">
    <w:pPr>
      <w:pStyle w:val="a9"/>
      <w:jc w:val="center"/>
    </w:pPr>
    <w:r>
      <w:rPr>
        <w:rFonts w:hint="eastAsia"/>
      </w:rPr>
      <w:t>第</w:t>
    </w:r>
    <w:fldSimple w:instr=" PAGE   \* MERGEFORMAT ">
      <w:r w:rsidR="00576A6F">
        <w:rPr>
          <w:noProof/>
        </w:rPr>
        <w:t>2</w:t>
      </w:r>
    </w:fldSimple>
    <w:r>
      <w:rPr>
        <w:rFonts w:hint="eastAsia"/>
      </w:rPr>
      <w:t>頁，共</w:t>
    </w:r>
    <w:fldSimple w:instr=" SECTIONPAGES  \* MERGEFORMAT ">
      <w:r w:rsidR="00576A6F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7F0" w:rsidRDefault="00AF27F0">
      <w:r>
        <w:separator/>
      </w:r>
    </w:p>
  </w:footnote>
  <w:footnote w:type="continuationSeparator" w:id="1">
    <w:p w:rsidR="00AF27F0" w:rsidRDefault="00AF27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FD6"/>
    <w:rsid w:val="000824DA"/>
    <w:rsid w:val="000B5448"/>
    <w:rsid w:val="000E7793"/>
    <w:rsid w:val="00106A16"/>
    <w:rsid w:val="002838CF"/>
    <w:rsid w:val="00351D5A"/>
    <w:rsid w:val="00352F9B"/>
    <w:rsid w:val="00360D77"/>
    <w:rsid w:val="00371619"/>
    <w:rsid w:val="003D110D"/>
    <w:rsid w:val="00474B91"/>
    <w:rsid w:val="00576A6F"/>
    <w:rsid w:val="00592ADA"/>
    <w:rsid w:val="00621E09"/>
    <w:rsid w:val="006925BD"/>
    <w:rsid w:val="006D4CE1"/>
    <w:rsid w:val="006E0C95"/>
    <w:rsid w:val="0074606A"/>
    <w:rsid w:val="00794B16"/>
    <w:rsid w:val="008E04A3"/>
    <w:rsid w:val="008F3290"/>
    <w:rsid w:val="009B7625"/>
    <w:rsid w:val="009D3432"/>
    <w:rsid w:val="00A31F9A"/>
    <w:rsid w:val="00AA120B"/>
    <w:rsid w:val="00AF27F0"/>
    <w:rsid w:val="00B06CED"/>
    <w:rsid w:val="00B462F2"/>
    <w:rsid w:val="00B73BDE"/>
    <w:rsid w:val="00CF3A37"/>
    <w:rsid w:val="00DE5FD6"/>
    <w:rsid w:val="00E251B4"/>
    <w:rsid w:val="00F34F37"/>
    <w:rsid w:val="00FB54C7"/>
    <w:rsid w:val="00FB6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E0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621E09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21E09"/>
    <w:rPr>
      <w:color w:val="800080"/>
      <w:u w:val="single"/>
    </w:rPr>
  </w:style>
  <w:style w:type="paragraph" w:styleId="a5">
    <w:name w:val="annotation text"/>
    <w:basedOn w:val="a"/>
    <w:link w:val="a6"/>
    <w:uiPriority w:val="99"/>
    <w:semiHidden/>
    <w:unhideWhenUsed/>
    <w:rsid w:val="00621E09"/>
  </w:style>
  <w:style w:type="character" w:customStyle="1" w:styleId="a6">
    <w:name w:val="註解文字 字元"/>
    <w:link w:val="a5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uiPriority w:val="99"/>
    <w:unhideWhenUsed/>
    <w:rsid w:val="00621E09"/>
    <w:pPr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621E09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uiPriority w:val="99"/>
    <w:unhideWhenUsed/>
    <w:rsid w:val="00621E09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locked/>
    <w:rsid w:val="00621E09"/>
  </w:style>
  <w:style w:type="paragraph" w:styleId="ab">
    <w:name w:val="caption"/>
    <w:basedOn w:val="a"/>
    <w:uiPriority w:val="35"/>
    <w:qFormat/>
    <w:rsid w:val="00621E09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uiPriority w:val="99"/>
    <w:semiHidden/>
    <w:unhideWhenUsed/>
    <w:rsid w:val="00621E09"/>
    <w:pPr>
      <w:ind w:left="100"/>
    </w:pPr>
    <w:rPr>
      <w:rFonts w:ascii="標楷體" w:hAnsi="標楷體" w:cs="新細明體"/>
      <w:sz w:val="32"/>
      <w:szCs w:val="32"/>
    </w:rPr>
  </w:style>
  <w:style w:type="character" w:customStyle="1" w:styleId="ad">
    <w:name w:val="結語 字元"/>
    <w:link w:val="ac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uiPriority w:val="99"/>
    <w:semiHidden/>
    <w:unhideWhenUsed/>
    <w:rsid w:val="00621E09"/>
    <w:rPr>
      <w:sz w:val="20"/>
      <w:szCs w:val="20"/>
    </w:rPr>
  </w:style>
  <w:style w:type="character" w:customStyle="1" w:styleId="af">
    <w:name w:val="本文 字元"/>
    <w:link w:val="ae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uiPriority w:val="99"/>
    <w:semiHidden/>
    <w:unhideWhenUsed/>
    <w:rsid w:val="00621E09"/>
    <w:pPr>
      <w:ind w:left="1680" w:hanging="476"/>
      <w:jc w:val="both"/>
    </w:pPr>
  </w:style>
  <w:style w:type="character" w:customStyle="1" w:styleId="af1">
    <w:name w:val="本文縮排 字元"/>
    <w:link w:val="af0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uiPriority w:val="99"/>
    <w:semiHidden/>
    <w:unhideWhenUsed/>
    <w:rsid w:val="00621E09"/>
    <w:pPr>
      <w:jc w:val="center"/>
    </w:pPr>
    <w:rPr>
      <w:rFonts w:ascii="標楷體" w:hAnsi="標楷體" w:cs="新細明體"/>
      <w:sz w:val="32"/>
      <w:szCs w:val="32"/>
    </w:rPr>
  </w:style>
  <w:style w:type="character" w:customStyle="1" w:styleId="af3">
    <w:name w:val="註釋標題 字元"/>
    <w:link w:val="af2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uiPriority w:val="99"/>
    <w:semiHidden/>
    <w:unhideWhenUsed/>
    <w:rsid w:val="00621E09"/>
    <w:rPr>
      <w:sz w:val="20"/>
      <w:szCs w:val="20"/>
    </w:rPr>
  </w:style>
  <w:style w:type="character" w:customStyle="1" w:styleId="20">
    <w:name w:val="本文 2 字元"/>
    <w:link w:val="2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uiPriority w:val="99"/>
    <w:semiHidden/>
    <w:unhideWhenUsed/>
    <w:rsid w:val="00621E09"/>
    <w:pPr>
      <w:snapToGrid w:val="0"/>
      <w:spacing w:line="300" w:lineRule="auto"/>
      <w:ind w:left="2180" w:hanging="2180"/>
      <w:jc w:val="both"/>
    </w:pPr>
    <w:rPr>
      <w:sz w:val="28"/>
      <w:szCs w:val="28"/>
    </w:rPr>
  </w:style>
  <w:style w:type="character" w:customStyle="1" w:styleId="22">
    <w:name w:val="本文縮排 2 字元"/>
    <w:link w:val="21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uiPriority w:val="99"/>
    <w:semiHidden/>
    <w:unhideWhenUsed/>
    <w:rsid w:val="00621E09"/>
    <w:pPr>
      <w:spacing w:line="180" w:lineRule="auto"/>
      <w:ind w:left="545" w:hanging="545"/>
      <w:jc w:val="both"/>
    </w:pPr>
    <w:rPr>
      <w:sz w:val="28"/>
      <w:szCs w:val="28"/>
    </w:rPr>
  </w:style>
  <w:style w:type="character" w:customStyle="1" w:styleId="30">
    <w:name w:val="本文縮排 3 字元"/>
    <w:link w:val="3"/>
    <w:uiPriority w:val="99"/>
    <w:semiHidden/>
    <w:locked/>
    <w:rsid w:val="00621E09"/>
    <w:rPr>
      <w:rFonts w:ascii="新細明體" w:eastAsia="新細明體" w:hAnsi="新細明體" w:hint="eastAsia"/>
    </w:rPr>
  </w:style>
  <w:style w:type="paragraph" w:styleId="af4">
    <w:name w:val="Block Text"/>
    <w:basedOn w:val="a"/>
    <w:uiPriority w:val="99"/>
    <w:semiHidden/>
    <w:unhideWhenUsed/>
    <w:rsid w:val="00621E09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uiPriority w:val="99"/>
    <w:semiHidden/>
    <w:unhideWhenUsed/>
    <w:rsid w:val="00621E09"/>
    <w:rPr>
      <w:rFonts w:ascii="Cambria" w:hAnsi="Cambria" w:cs="新細明體"/>
      <w:sz w:val="18"/>
      <w:szCs w:val="18"/>
    </w:rPr>
  </w:style>
  <w:style w:type="character" w:customStyle="1" w:styleId="af6">
    <w:name w:val="註解方塊文字 字元"/>
    <w:link w:val="af5"/>
    <w:uiPriority w:val="99"/>
    <w:semiHidden/>
    <w:locked/>
    <w:rsid w:val="00621E09"/>
    <w:rPr>
      <w:rFonts w:ascii="Cambria" w:hAnsi="Cambria" w:hint="default"/>
    </w:rPr>
  </w:style>
  <w:style w:type="paragraph" w:styleId="af7">
    <w:name w:val="List Paragraph"/>
    <w:basedOn w:val="a"/>
    <w:uiPriority w:val="34"/>
    <w:qFormat/>
    <w:rsid w:val="00621E09"/>
    <w:pPr>
      <w:ind w:left="480"/>
    </w:pPr>
  </w:style>
  <w:style w:type="paragraph" w:customStyle="1" w:styleId="msochpdefault">
    <w:name w:val="msochpdefault"/>
    <w:basedOn w:val="a"/>
    <w:rsid w:val="00621E09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uiPriority w:val="99"/>
    <w:semiHidden/>
    <w:rsid w:val="006925B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ipo2.3.0\&#21830;&#27161;&#30003;&#35531;&#26360;\01&#21830;&#27161;&#35387;&#20874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469FEE5-5407-4753-B84A-9AF298FDFE47}"/>
      </w:docPartPr>
      <w:docPartBody>
        <w:p w:rsidR="00B04A4D" w:rsidRDefault="002D00BC">
          <w:r w:rsidRPr="000B7B1C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D00BC"/>
    <w:rsid w:val="002D00BC"/>
    <w:rsid w:val="006C5571"/>
    <w:rsid w:val="0090066C"/>
    <w:rsid w:val="00A81711"/>
    <w:rsid w:val="00B04A4D"/>
    <w:rsid w:val="00EA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A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A4D"/>
    <w:rPr>
      <w:color w:val="808080"/>
    </w:rPr>
  </w:style>
  <w:style w:type="paragraph" w:customStyle="1" w:styleId="BED53F8F64B34C55A3D88F822E927EC4">
    <w:name w:val="BED53F8F64B34C55A3D88F822E927EC4"/>
    <w:rsid w:val="00B04A4D"/>
    <w:rPr>
      <w:rFonts w:ascii="Times New Roman" w:eastAsia="新細明體" w:hAnsi="Times New Roman" w:cs="Times New Roman"/>
      <w:kern w:val="0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0AA70-3508-41B7-B86E-256A5D35B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01商標註冊申請書.dot</Template>
  <TotalTime>7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商標註冊申請書(white)</dc:title>
  <dc:creator>iToy</dc:creator>
  <cp:lastModifiedBy>iToy</cp:lastModifiedBy>
  <cp:revision>7</cp:revision>
  <dcterms:created xsi:type="dcterms:W3CDTF">2018-01-09T14:40:00Z</dcterms:created>
  <dcterms:modified xsi:type="dcterms:W3CDTF">2018-01-13T06:45:00Z</dcterms:modified>
</cp:coreProperties>
</file>
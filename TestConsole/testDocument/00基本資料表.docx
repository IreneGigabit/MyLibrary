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24"/>
          <w:szCs w:val="24"/>
        </w:rPr>
        <w:alias w:val="base_title"/>
        <w:tag w:val="base_title"/>
        <w:id w:val="185840244"/>
        <w:placeholder>
          <w:docPart w:val="49018E647C7F4C9EAE05F17363BAEF2A"/>
        </w:placeholder>
      </w:sdtPr>
      <w:sdtContent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>【基本資料】</w:t>
          </w:r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>【個人資料】</w:t>
          </w:r>
        </w:p>
      </w:sdtContent>
    </w:sdt>
    <w:sdt>
      <w:sdtPr>
        <w:rPr>
          <w:rFonts w:hint="eastAsia"/>
          <w:sz w:val="24"/>
          <w:szCs w:val="24"/>
        </w:rPr>
        <w:alias w:val="base_apcust"/>
        <w:tag w:val="base_apcust"/>
        <w:id w:val="185840245"/>
        <w:placeholder>
          <w:docPart w:val="49018E647C7F4C9EAE05F17363BAEF2A"/>
        </w:placeholder>
      </w:sdtPr>
      <w:sdtContent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【申請人</w:t>
          </w:r>
          <w:bookmarkStart w:id="0" w:name="apply_num"/>
          <w:r w:rsidRPr="00156AB5">
            <w:rPr>
              <w:rFonts w:ascii="新細明體" w:hAnsi="新細明體"/>
              <w:color w:val="000000"/>
              <w:sz w:val="24"/>
              <w:szCs w:val="24"/>
            </w:rPr>
            <w:t>apply_num</w:t>
          </w:r>
          <w:bookmarkEnd w:id="0"/>
          <w:r>
            <w:rPr>
              <w:rFonts w:hint="eastAsia"/>
              <w:sz w:val="24"/>
              <w:szCs w:val="24"/>
            </w:rPr>
            <w:t>】</w:t>
          </w:r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【國籍】　　　　　　</w:t>
          </w:r>
          <w:bookmarkStart w:id="1" w:name="ap_country"/>
          <w:r w:rsidRPr="000C2072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</w:t>
          </w:r>
          <w:r w:rsidRPr="000C2072">
            <w:rPr>
              <w:sz w:val="24"/>
              <w:szCs w:val="24"/>
            </w:rPr>
            <w:t>country</w:t>
          </w:r>
          <w:bookmarkEnd w:id="1"/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【身分種類】　　　　</w:t>
          </w:r>
          <w:bookmarkStart w:id="2" w:name="ap_class"/>
          <w:r w:rsidRPr="000C2072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</w:t>
          </w:r>
          <w:r w:rsidRPr="000C2072">
            <w:rPr>
              <w:sz w:val="24"/>
              <w:szCs w:val="24"/>
            </w:rPr>
            <w:t>class</w:t>
          </w:r>
          <w:bookmarkEnd w:id="2"/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</w:t>
          </w:r>
          <w:bookmarkStart w:id="3" w:name="apcust_no"/>
          <w:r w:rsidRPr="000C2072">
            <w:rPr>
              <w:sz w:val="24"/>
              <w:szCs w:val="24"/>
            </w:rPr>
            <w:t>apcust_no</w:t>
          </w:r>
          <w:bookmarkEnd w:id="3"/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bookmarkStart w:id="4" w:name="ap_cname_title"/>
          <w:r>
            <w:rPr>
              <w:rFonts w:hint="eastAsia"/>
              <w:sz w:val="24"/>
              <w:szCs w:val="24"/>
            </w:rPr>
            <w:t>ap_cname_title</w:t>
          </w:r>
          <w:bookmarkEnd w:id="4"/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5" w:name="ap_cname"/>
          <w:r w:rsidRPr="000C2072">
            <w:rPr>
              <w:sz w:val="24"/>
              <w:szCs w:val="24"/>
            </w:rPr>
            <w:t>ap_cname</w:t>
          </w:r>
          <w:bookmarkEnd w:id="5"/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bookmarkStart w:id="6" w:name="ap_ename_title"/>
          <w:r>
            <w:rPr>
              <w:rFonts w:hint="eastAsia"/>
              <w:sz w:val="24"/>
              <w:szCs w:val="24"/>
            </w:rPr>
            <w:t>ap_ename_title</w:t>
          </w:r>
          <w:bookmarkEnd w:id="6"/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7" w:name="ap_ename"/>
          <w:r>
            <w:rPr>
              <w:sz w:val="24"/>
              <w:szCs w:val="24"/>
            </w:rPr>
            <w:t>ap_</w:t>
          </w:r>
          <w:r>
            <w:rPr>
              <w:rFonts w:hint="eastAsia"/>
              <w:sz w:val="24"/>
              <w:szCs w:val="24"/>
            </w:rPr>
            <w:t>e</w:t>
          </w:r>
          <w:r w:rsidRPr="000C2072">
            <w:rPr>
              <w:sz w:val="24"/>
              <w:szCs w:val="24"/>
            </w:rPr>
            <w:t>name</w:t>
          </w:r>
          <w:bookmarkEnd w:id="7"/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【居住國】　　　　　</w:t>
          </w:r>
          <w:bookmarkStart w:id="8" w:name="ap_live_country"/>
          <w:r w:rsidRPr="00B8260C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_live_</w:t>
          </w:r>
          <w:r w:rsidRPr="00B8260C">
            <w:rPr>
              <w:sz w:val="24"/>
              <w:szCs w:val="24"/>
            </w:rPr>
            <w:t>country</w:t>
          </w:r>
          <w:bookmarkEnd w:id="8"/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</w:t>
          </w:r>
          <w:bookmarkStart w:id="9" w:name="ap_zip"/>
          <w:r w:rsidRPr="00B8260C">
            <w:rPr>
              <w:sz w:val="24"/>
              <w:szCs w:val="24"/>
            </w:rPr>
            <w:t>ap_zip</w:t>
          </w:r>
          <w:bookmarkEnd w:id="9"/>
        </w:p>
        <w:p w:rsidR="009E270D" w:rsidRDefault="009E270D" w:rsidP="009E270D">
          <w:pPr>
            <w:pStyle w:val="a7"/>
            <w:snapToGrid/>
            <w:rPr>
              <w:rFonts w:hint="eastAsia"/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【中文地址】　　　　</w:t>
          </w:r>
          <w:bookmarkStart w:id="10" w:name="ap_addr"/>
          <w:r w:rsidRPr="00B8260C">
            <w:rPr>
              <w:sz w:val="24"/>
              <w:szCs w:val="24"/>
            </w:rPr>
            <w:t>ap_addr</w:t>
          </w:r>
          <w:bookmarkEnd w:id="10"/>
        </w:p>
        <w:p w:rsidR="009E270D" w:rsidRPr="009E270D" w:rsidRDefault="009E270D" w:rsidP="009E270D">
          <w:pPr>
            <w:pStyle w:val="a7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【英文地址】　　　　</w:t>
          </w:r>
          <w:bookmarkStart w:id="11" w:name="ap_eddr"/>
          <w:r w:rsidRPr="00B8260C">
            <w:rPr>
              <w:sz w:val="24"/>
              <w:szCs w:val="24"/>
            </w:rPr>
            <w:t>ap_</w:t>
          </w:r>
          <w:r>
            <w:rPr>
              <w:rFonts w:hint="eastAsia"/>
              <w:sz w:val="24"/>
              <w:szCs w:val="24"/>
            </w:rPr>
            <w:t>e</w:t>
          </w:r>
          <w:r w:rsidRPr="00B8260C">
            <w:rPr>
              <w:sz w:val="24"/>
              <w:szCs w:val="24"/>
            </w:rPr>
            <w:t>ddr</w:t>
          </w:r>
          <w:bookmarkEnd w:id="11"/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【代表人中文姓名】　</w:t>
          </w:r>
          <w:bookmarkStart w:id="12" w:name="ap_crep"/>
          <w:r>
            <w:rPr>
              <w:rFonts w:hint="eastAsia"/>
              <w:sz w:val="24"/>
              <w:szCs w:val="24"/>
            </w:rPr>
            <w:t>ap_crep</w:t>
          </w:r>
          <w:bookmarkEnd w:id="12"/>
        </w:p>
        <w:p w:rsidR="009E270D" w:rsidRDefault="009E270D" w:rsidP="009E270D">
          <w:pPr>
            <w:pStyle w:val="a7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【代表人英文姓名】　</w:t>
          </w:r>
          <w:bookmarkStart w:id="13" w:name="ap_erep"/>
          <w:r>
            <w:rPr>
              <w:rFonts w:hint="eastAsia"/>
              <w:sz w:val="24"/>
              <w:szCs w:val="24"/>
            </w:rPr>
            <w:t>ap_erep</w:t>
          </w:r>
          <w:bookmarkEnd w:id="13"/>
        </w:p>
        <w:p w:rsidR="009E270D" w:rsidRDefault="009E270D" w:rsidP="009E270D">
          <w:pPr>
            <w:pStyle w:val="a7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ase_agent"/>
        <w:tag w:val="base_agent"/>
        <w:id w:val="185840248"/>
        <w:placeholder>
          <w:docPart w:val="49018E647C7F4C9EAE05F17363BAEF2A"/>
        </w:placeholder>
      </w:sdtPr>
      <w:sdtContent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【代理人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14" w:name="agt_id1"/>
          <w:r w:rsidRPr="00B8260C">
            <w:rPr>
              <w:sz w:val="24"/>
              <w:szCs w:val="24"/>
            </w:rPr>
            <w:t>agt_id1</w:t>
          </w:r>
          <w:bookmarkEnd w:id="14"/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15" w:name="agt_name1"/>
          <w:r w:rsidRPr="00B8260C">
            <w:rPr>
              <w:sz w:val="24"/>
              <w:szCs w:val="24"/>
            </w:rPr>
            <w:t>agt_name</w:t>
          </w:r>
          <w:r>
            <w:rPr>
              <w:sz w:val="24"/>
              <w:szCs w:val="24"/>
            </w:rPr>
            <w:t>1</w:t>
          </w:r>
          <w:bookmarkEnd w:id="15"/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16" w:name="agt_zip1"/>
          <w:r w:rsidRPr="00B8260C">
            <w:rPr>
              <w:sz w:val="24"/>
              <w:szCs w:val="24"/>
            </w:rPr>
            <w:t>agt_zi</w:t>
          </w:r>
          <w:r>
            <w:rPr>
              <w:rFonts w:hint="eastAsia"/>
              <w:sz w:val="24"/>
              <w:szCs w:val="24"/>
            </w:rPr>
            <w:t>p1</w:t>
          </w:r>
          <w:bookmarkEnd w:id="16"/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17" w:name="agt_addr1"/>
          <w:r w:rsidRPr="00B8260C">
            <w:rPr>
              <w:sz w:val="24"/>
              <w:szCs w:val="24"/>
            </w:rPr>
            <w:t>agt_add</w:t>
          </w:r>
          <w:r>
            <w:rPr>
              <w:rFonts w:hint="eastAsia"/>
              <w:sz w:val="24"/>
              <w:szCs w:val="24"/>
            </w:rPr>
            <w:t>r1</w:t>
          </w:r>
          <w:bookmarkEnd w:id="17"/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18" w:name="agatt_tel1"/>
          <w:r w:rsidRPr="00B8260C">
            <w:rPr>
              <w:sz w:val="24"/>
              <w:szCs w:val="24"/>
            </w:rPr>
            <w:t>agatt_te</w:t>
          </w:r>
          <w:r>
            <w:rPr>
              <w:rFonts w:hint="eastAsia"/>
              <w:sz w:val="24"/>
              <w:szCs w:val="24"/>
            </w:rPr>
            <w:t>l1</w:t>
          </w:r>
          <w:bookmarkEnd w:id="18"/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19" w:name="agatt_fax1"/>
          <w:r w:rsidRPr="00B8260C">
            <w:rPr>
              <w:sz w:val="24"/>
              <w:szCs w:val="24"/>
            </w:rPr>
            <w:t>agatt_fa</w:t>
          </w:r>
          <w:r>
            <w:rPr>
              <w:rFonts w:hint="eastAsia"/>
              <w:sz w:val="24"/>
              <w:szCs w:val="24"/>
            </w:rPr>
            <w:t>x1</w:t>
          </w:r>
          <w:bookmarkEnd w:id="19"/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  <w:p w:rsidR="009E270D" w:rsidRDefault="009E270D" w:rsidP="009E270D">
          <w:pPr>
            <w:pStyle w:val="a7"/>
            <w:snapToGrid/>
          </w:pPr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【代理人</w:t>
          </w:r>
          <w:r>
            <w:rPr>
              <w:rFonts w:hint="eastAsia"/>
              <w:sz w:val="24"/>
              <w:szCs w:val="24"/>
            </w:rPr>
            <w:t>2</w:t>
          </w:r>
          <w:r>
            <w:rPr>
              <w:rFonts w:hint="eastAsia"/>
              <w:sz w:val="24"/>
              <w:szCs w:val="24"/>
            </w:rPr>
            <w:t>】</w:t>
          </w:r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20" w:name="agt_id2"/>
          <w:r w:rsidRPr="00B8260C">
            <w:rPr>
              <w:sz w:val="24"/>
              <w:szCs w:val="24"/>
            </w:rPr>
            <w:t>agt_id</w:t>
          </w:r>
          <w:r>
            <w:rPr>
              <w:sz w:val="24"/>
              <w:szCs w:val="24"/>
            </w:rPr>
            <w:t>2</w:t>
          </w:r>
          <w:bookmarkEnd w:id="20"/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21" w:name="agt_name2"/>
          <w:r w:rsidRPr="00B8260C">
            <w:rPr>
              <w:sz w:val="24"/>
              <w:szCs w:val="24"/>
            </w:rPr>
            <w:t>agt_name</w:t>
          </w:r>
          <w:r>
            <w:rPr>
              <w:sz w:val="24"/>
              <w:szCs w:val="24"/>
            </w:rPr>
            <w:t>2</w:t>
          </w:r>
          <w:bookmarkEnd w:id="21"/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22" w:name="agt_zip2"/>
          <w:r w:rsidRPr="00B8260C">
            <w:rPr>
              <w:sz w:val="24"/>
              <w:szCs w:val="24"/>
            </w:rPr>
            <w:t>agt_zip</w:t>
          </w:r>
          <w:r>
            <w:rPr>
              <w:rFonts w:hint="eastAsia"/>
              <w:sz w:val="24"/>
              <w:szCs w:val="24"/>
            </w:rPr>
            <w:t>2</w:t>
          </w:r>
          <w:bookmarkEnd w:id="22"/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23" w:name="agt_addr2"/>
          <w:r w:rsidRPr="00B8260C">
            <w:rPr>
              <w:sz w:val="24"/>
              <w:szCs w:val="24"/>
            </w:rPr>
            <w:t>agt_addr</w:t>
          </w:r>
          <w:r>
            <w:rPr>
              <w:rFonts w:hint="eastAsia"/>
              <w:sz w:val="24"/>
              <w:szCs w:val="24"/>
            </w:rPr>
            <w:t>2</w:t>
          </w:r>
          <w:bookmarkEnd w:id="23"/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24" w:name="agatt_tel2"/>
          <w:r w:rsidRPr="00B8260C">
            <w:rPr>
              <w:sz w:val="24"/>
              <w:szCs w:val="24"/>
            </w:rPr>
            <w:t>agatt_tel</w:t>
          </w:r>
          <w:r>
            <w:rPr>
              <w:rFonts w:hint="eastAsia"/>
              <w:sz w:val="24"/>
              <w:szCs w:val="24"/>
            </w:rPr>
            <w:t>2</w:t>
          </w:r>
          <w:bookmarkEnd w:id="24"/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25" w:name="agatt_fax2"/>
          <w:r w:rsidRPr="00B8260C">
            <w:rPr>
              <w:sz w:val="24"/>
              <w:szCs w:val="24"/>
            </w:rPr>
            <w:t>agatt_fax</w:t>
          </w:r>
          <w:r>
            <w:rPr>
              <w:rFonts w:hint="eastAsia"/>
              <w:sz w:val="24"/>
              <w:szCs w:val="24"/>
            </w:rPr>
            <w:t>2</w:t>
          </w:r>
          <w:bookmarkEnd w:id="25"/>
        </w:p>
        <w:p w:rsidR="009E270D" w:rsidRDefault="009E270D" w:rsidP="009E270D">
          <w:pPr>
            <w:pStyle w:val="a7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</w:sdtContent>
    </w:sdt>
    <w:p w:rsidR="009E270D" w:rsidRPr="009E270D" w:rsidRDefault="009E270D" w:rsidP="009E7758">
      <w:pPr>
        <w:pStyle w:val="p0"/>
        <w:autoSpaceDN w:val="0"/>
        <w:spacing w:line="288" w:lineRule="auto"/>
        <w:rPr>
          <w:rFonts w:ascii="新細明體" w:hAnsi="新細明體" w:hint="eastAsia"/>
          <w:color w:val="000000"/>
          <w:sz w:val="24"/>
          <w:szCs w:val="24"/>
        </w:rPr>
      </w:pPr>
    </w:p>
    <w:sdt>
      <w:sdtPr>
        <w:rPr>
          <w:rFonts w:ascii="新細明體" w:hAnsi="新細明體" w:hint="eastAsia"/>
          <w:color w:val="000000"/>
          <w:sz w:val="24"/>
          <w:szCs w:val="24"/>
        </w:rPr>
        <w:alias w:val="base_ant"/>
        <w:tag w:val="base_ant"/>
        <w:id w:val="10149460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9E7758" w:rsidRDefault="009E7758" w:rsidP="009E7758">
          <w:pPr>
            <w:pStyle w:val="p0"/>
            <w:autoSpaceDN w:val="0"/>
            <w:spacing w:line="288" w:lineRule="auto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【</w:t>
          </w:r>
          <w:bookmarkStart w:id="26" w:name="ant_num"/>
          <w:r w:rsidR="00A27E01" w:rsidRPr="00A27E01">
            <w:rPr>
              <w:rFonts w:ascii="新細明體" w:hAnsi="新細明體"/>
              <w:color w:val="000000"/>
              <w:sz w:val="24"/>
              <w:szCs w:val="24"/>
            </w:rPr>
            <w:t>ant_num</w:t>
          </w:r>
          <w:bookmarkEnd w:id="26"/>
          <w:r>
            <w:rPr>
              <w:rFonts w:ascii="新細明體" w:hAnsi="新細明體" w:hint="eastAsia"/>
              <w:color w:val="000000"/>
              <w:sz w:val="24"/>
              <w:szCs w:val="24"/>
            </w:rPr>
            <w:t>】</w:t>
          </w:r>
        </w:p>
        <w:p w:rsidR="009E7758" w:rsidRDefault="009E7758" w:rsidP="009E7758">
          <w:pPr>
            <w:pStyle w:val="p0"/>
            <w:autoSpaceDN w:val="0"/>
            <w:spacing w:line="288" w:lineRule="auto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【國籍】　　　　　　　</w:t>
          </w:r>
          <w:bookmarkStart w:id="27" w:name="ant_country"/>
          <w:r w:rsidR="00A27E01" w:rsidRPr="00A27E01">
            <w:rPr>
              <w:rFonts w:ascii="新細明體" w:hAnsi="新細明體"/>
              <w:color w:val="000000"/>
              <w:sz w:val="24"/>
              <w:szCs w:val="24"/>
            </w:rPr>
            <w:t>ant_country</w:t>
          </w:r>
          <w:bookmarkEnd w:id="27"/>
        </w:p>
        <w:p w:rsidR="009E7758" w:rsidRDefault="009E7758" w:rsidP="009E7758">
          <w:pPr>
            <w:pStyle w:val="p0"/>
            <w:autoSpaceDN w:val="0"/>
            <w:spacing w:line="288" w:lineRule="auto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</w:t>
          </w:r>
          <w:r>
            <w:rPr>
              <w:color w:val="000000"/>
              <w:sz w:val="24"/>
              <w:szCs w:val="24"/>
            </w:rPr>
            <w:t>ID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】　　　　　　　　</w:t>
          </w:r>
          <w:bookmarkStart w:id="28" w:name="ant_id"/>
          <w:r w:rsidR="00A27E01" w:rsidRPr="00A27E01">
            <w:rPr>
              <w:rFonts w:ascii="新細明體" w:hAnsi="新細明體"/>
              <w:color w:val="000000"/>
              <w:sz w:val="24"/>
              <w:szCs w:val="24"/>
            </w:rPr>
            <w:t>ant_id</w:t>
          </w:r>
          <w:bookmarkEnd w:id="28"/>
        </w:p>
        <w:p w:rsidR="009E7758" w:rsidRDefault="009E7758" w:rsidP="009E7758">
          <w:pPr>
            <w:pStyle w:val="p0"/>
            <w:autoSpaceDN w:val="0"/>
            <w:spacing w:line="288" w:lineRule="auto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【中文姓名】　　　　　</w:t>
          </w:r>
          <w:bookmarkStart w:id="29" w:name="ant_cname"/>
          <w:r w:rsidR="00A27E01" w:rsidRPr="00A27E01">
            <w:rPr>
              <w:rFonts w:ascii="新細明體" w:hAnsi="新細明體"/>
              <w:color w:val="000000"/>
              <w:sz w:val="24"/>
              <w:szCs w:val="24"/>
            </w:rPr>
            <w:t>ant_cname</w:t>
          </w:r>
          <w:bookmarkEnd w:id="29"/>
        </w:p>
        <w:p w:rsidR="009E7758" w:rsidRDefault="009E7758" w:rsidP="009E7758">
          <w:pPr>
            <w:pStyle w:val="p0"/>
            <w:autoSpaceDN w:val="0"/>
            <w:spacing w:line="288" w:lineRule="auto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【英文姓名】　　　　　</w:t>
          </w:r>
          <w:bookmarkStart w:id="30" w:name="ant_ename"/>
          <w:r w:rsidR="00A27E01" w:rsidRPr="00A27E01">
            <w:rPr>
              <w:rFonts w:ascii="新細明體" w:hAnsi="新細明體"/>
              <w:color w:val="000000"/>
              <w:sz w:val="24"/>
              <w:szCs w:val="24"/>
            </w:rPr>
            <w:t>ant_ename</w:t>
          </w:r>
        </w:p>
      </w:sdtContent>
    </w:sdt>
    <w:bookmarkEnd w:id="30" w:displacedByCustomXml="prev"/>
    <w:sectPr w:rsidR="009E7758" w:rsidSect="009421A3">
      <w:footerReference w:type="default" r:id="rId7"/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A49" w:rsidRDefault="00E22A49">
      <w:r>
        <w:separator/>
      </w:r>
    </w:p>
  </w:endnote>
  <w:endnote w:type="continuationSeparator" w:id="0">
    <w:p w:rsidR="00E22A49" w:rsidRDefault="00E22A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9E6" w:rsidRDefault="001002FE">
    <w:pPr>
      <w:pStyle w:val="a7"/>
      <w:jc w:val="center"/>
    </w:pPr>
    <w:r>
      <w:rPr>
        <w:rFonts w:hint="eastAsia"/>
      </w:rPr>
      <w:t>第</w:t>
    </w:r>
    <w:fldSimple w:instr=" PAGE   \* MERGEFORMAT ">
      <w:r w:rsidR="009E270D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9E270D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A49" w:rsidRDefault="00E22A49">
      <w:r>
        <w:separator/>
      </w:r>
    </w:p>
  </w:footnote>
  <w:footnote w:type="continuationSeparator" w:id="0">
    <w:p w:rsidR="00E22A49" w:rsidRDefault="00E22A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9D468C"/>
    <w:multiLevelType w:val="hybridMultilevel"/>
    <w:tmpl w:val="C270F68A"/>
    <w:lvl w:ilvl="0" w:tplc="07000BB0">
      <w:start w:val="1"/>
      <w:numFmt w:val="decimal"/>
      <w:lvlText w:val="【主張利用生物材料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A844E5"/>
    <w:multiLevelType w:val="hybridMultilevel"/>
    <w:tmpl w:val="128837EA"/>
    <w:lvl w:ilvl="0" w:tplc="0608C004">
      <w:start w:val="1"/>
      <w:numFmt w:val="decimal"/>
      <w:lvlText w:val="【主張優惠期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B0A0C09"/>
    <w:multiLevelType w:val="hybridMultilevel"/>
    <w:tmpl w:val="D1903E14"/>
    <w:lvl w:ilvl="0" w:tplc="A5948AC2">
      <w:start w:val="1"/>
      <w:numFmt w:val="decimal"/>
      <w:lvlText w:val="【發明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noPunctuationKerning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56AB5"/>
    <w:rsid w:val="000A4914"/>
    <w:rsid w:val="000E3758"/>
    <w:rsid w:val="001002FE"/>
    <w:rsid w:val="0013617C"/>
    <w:rsid w:val="00156AB5"/>
    <w:rsid w:val="001D092C"/>
    <w:rsid w:val="00212024"/>
    <w:rsid w:val="002466D9"/>
    <w:rsid w:val="002473B6"/>
    <w:rsid w:val="002F341C"/>
    <w:rsid w:val="003009E6"/>
    <w:rsid w:val="003527BF"/>
    <w:rsid w:val="003D17E2"/>
    <w:rsid w:val="003E1CFC"/>
    <w:rsid w:val="00457CA0"/>
    <w:rsid w:val="00475F1A"/>
    <w:rsid w:val="004B067C"/>
    <w:rsid w:val="005B309B"/>
    <w:rsid w:val="006572AB"/>
    <w:rsid w:val="00665420"/>
    <w:rsid w:val="006D3898"/>
    <w:rsid w:val="007823DA"/>
    <w:rsid w:val="007A0D3D"/>
    <w:rsid w:val="007E049D"/>
    <w:rsid w:val="009274E7"/>
    <w:rsid w:val="009421A3"/>
    <w:rsid w:val="0099375A"/>
    <w:rsid w:val="009E17E9"/>
    <w:rsid w:val="009E270D"/>
    <w:rsid w:val="009E7758"/>
    <w:rsid w:val="00A27E01"/>
    <w:rsid w:val="00A90AB5"/>
    <w:rsid w:val="00AC36A8"/>
    <w:rsid w:val="00BB02D4"/>
    <w:rsid w:val="00C43080"/>
    <w:rsid w:val="00C63BE3"/>
    <w:rsid w:val="00C667B1"/>
    <w:rsid w:val="00D1388C"/>
    <w:rsid w:val="00E11582"/>
    <w:rsid w:val="00E22A49"/>
    <w:rsid w:val="00E31A8B"/>
    <w:rsid w:val="00E868D6"/>
    <w:rsid w:val="00EF1125"/>
    <w:rsid w:val="00FF6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9421A3"/>
    <w:rPr>
      <w:rFonts w:ascii="Calibri" w:hAnsi="Calibri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421A3"/>
    <w:rPr>
      <w:color w:val="0000FF"/>
      <w:u w:val="single"/>
    </w:rPr>
  </w:style>
  <w:style w:type="character" w:styleId="a4">
    <w:name w:val="FollowedHyperlink"/>
    <w:rsid w:val="009421A3"/>
    <w:rPr>
      <w:color w:val="800080"/>
      <w:u w:val="single"/>
    </w:rPr>
  </w:style>
  <w:style w:type="paragraph" w:styleId="a5">
    <w:name w:val="header"/>
    <w:basedOn w:val="a"/>
    <w:link w:val="a6"/>
    <w:rsid w:val="009421A3"/>
    <w:pPr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locked/>
    <w:rsid w:val="009421A3"/>
  </w:style>
  <w:style w:type="paragraph" w:styleId="a7">
    <w:name w:val="footer"/>
    <w:basedOn w:val="a"/>
    <w:link w:val="a8"/>
    <w:rsid w:val="009421A3"/>
    <w:pPr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locked/>
    <w:rsid w:val="009421A3"/>
  </w:style>
  <w:style w:type="paragraph" w:styleId="a9">
    <w:name w:val="Balloon Text"/>
    <w:basedOn w:val="a"/>
    <w:link w:val="aa"/>
    <w:rsid w:val="009421A3"/>
    <w:rPr>
      <w:rFonts w:ascii="Cambria" w:hAnsi="Cambria" w:cs="Times New Roman"/>
      <w:sz w:val="20"/>
      <w:szCs w:val="20"/>
    </w:rPr>
  </w:style>
  <w:style w:type="character" w:customStyle="1" w:styleId="aa">
    <w:name w:val="註解方塊文字 字元"/>
    <w:link w:val="a9"/>
    <w:locked/>
    <w:rsid w:val="009421A3"/>
    <w:rPr>
      <w:rFonts w:ascii="Cambria" w:hAnsi="Cambria" w:hint="default"/>
    </w:rPr>
  </w:style>
  <w:style w:type="paragraph" w:styleId="ab">
    <w:name w:val="Revision"/>
    <w:rsid w:val="009421A3"/>
    <w:rPr>
      <w:rFonts w:ascii="Calibri" w:hAnsi="Calibri" w:cs="新細明體"/>
      <w:sz w:val="24"/>
      <w:szCs w:val="24"/>
    </w:rPr>
  </w:style>
  <w:style w:type="paragraph" w:styleId="ac">
    <w:name w:val="List Paragraph"/>
    <w:basedOn w:val="a"/>
    <w:qFormat/>
    <w:rsid w:val="009421A3"/>
    <w:pPr>
      <w:ind w:left="480"/>
    </w:pPr>
  </w:style>
  <w:style w:type="paragraph" w:customStyle="1" w:styleId="msochpdefault">
    <w:name w:val="msochpdefault"/>
    <w:basedOn w:val="a"/>
    <w:rsid w:val="009421A3"/>
    <w:pPr>
      <w:spacing w:before="100" w:beforeAutospacing="1" w:after="100" w:afterAutospacing="1"/>
    </w:pPr>
    <w:rPr>
      <w:rFonts w:ascii="新細明體" w:hAnsi="新細明體"/>
      <w:sz w:val="20"/>
      <w:szCs w:val="20"/>
    </w:rPr>
  </w:style>
  <w:style w:type="paragraph" w:customStyle="1" w:styleId="p0">
    <w:name w:val="p0"/>
    <w:basedOn w:val="a"/>
    <w:rsid w:val="009E7758"/>
    <w:rPr>
      <w:rFonts w:ascii="Times New Roman" w:hAnsi="Times New Roman" w:cs="Times New Roman"/>
      <w:sz w:val="20"/>
      <w:szCs w:val="20"/>
    </w:rPr>
  </w:style>
  <w:style w:type="character" w:styleId="ad">
    <w:name w:val="Placeholder Text"/>
    <w:basedOn w:val="a0"/>
    <w:rsid w:val="009E270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583\AppData\Roaming\Microsoft\Templates\&#23560;&#21033;&#30003;&#35531;&#26360;\01&#30332;&#26126;&#23560;&#21033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018E647C7F4C9EAE05F17363BAEF2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49A689B-ABCF-41CE-9E52-553E40B1B98C}"/>
      </w:docPartPr>
      <w:docPartBody>
        <w:p w:rsidR="00000000" w:rsidRDefault="00820B53" w:rsidP="00820B53">
          <w:pPr>
            <w:pStyle w:val="49018E647C7F4C9EAE05F17363BAEF2A"/>
          </w:pPr>
          <w:r w:rsidRPr="00D1112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FD1F950-49DF-4866-A39D-411B7328CB66}"/>
      </w:docPartPr>
      <w:docPartBody>
        <w:p w:rsidR="00000000" w:rsidRDefault="00820B53">
          <w:r w:rsidRPr="00F34DD0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0B53"/>
    <w:rsid w:val="00820B53"/>
    <w:rsid w:val="00F97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820B53"/>
    <w:rPr>
      <w:color w:val="808080"/>
    </w:rPr>
  </w:style>
  <w:style w:type="paragraph" w:customStyle="1" w:styleId="49018E647C7F4C9EAE05F17363BAEF2A">
    <w:name w:val="49018E647C7F4C9EAE05F17363BAEF2A"/>
    <w:rsid w:val="00820B53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01發明專利申請書.dot</Template>
  <TotalTime>7</TotalTime>
  <Pages>1</Pages>
  <Words>122</Words>
  <Characters>699</Characters>
  <Application>Microsoft Office Word</Application>
  <DocSecurity>0</DocSecurity>
  <Lines>5</Lines>
  <Paragraphs>1</Paragraphs>
  <ScaleCrop>false</ScaleCrop>
  <Company>聖島國際專利商標聯合事務所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聖島國際專利商標聯合事務所</dc:creator>
  <cp:lastModifiedBy>聖島國際專利商標聯合事務所</cp:lastModifiedBy>
  <cp:revision>4</cp:revision>
  <dcterms:created xsi:type="dcterms:W3CDTF">2018-01-12T09:50:00Z</dcterms:created>
  <dcterms:modified xsi:type="dcterms:W3CDTF">2018-01-15T03:31:00Z</dcterms:modified>
</cp:coreProperties>
</file>